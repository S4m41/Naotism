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D4" w:rsidRDefault="00E77763">
      <w:pPr>
        <w:rPr>
          <w:lang w:val="en-US"/>
        </w:rPr>
      </w:pPr>
      <w:proofErr w:type="spellStart"/>
      <w:r w:rsidRPr="002E2AD4">
        <w:rPr>
          <w:lang w:val="en-US"/>
        </w:rPr>
        <w:t>Naotism</w:t>
      </w:r>
      <w:proofErr w:type="spellEnd"/>
      <w:r w:rsidR="002E2AD4" w:rsidRPr="002E2AD4">
        <w:rPr>
          <w:lang w:val="en-US"/>
        </w:rPr>
        <w:t>: the sky is falling down.</w:t>
      </w:r>
    </w:p>
    <w:tbl>
      <w:tblPr>
        <w:tblpPr w:leftFromText="141" w:rightFromText="141" w:vertAnchor="text" w:horzAnchor="margin" w:tblpY="-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5"/>
      </w:tblGrid>
      <w:tr w:rsidR="009E1FFB" w:rsidTr="009E1FFB">
        <w:tc>
          <w:tcPr>
            <w:tcW w:w="8925" w:type="dxa"/>
          </w:tcPr>
          <w:p w:rsidR="009E1FFB" w:rsidRDefault="009E1FFB" w:rsidP="009E1FFB"/>
          <w:p w:rsidR="009E1FFB" w:rsidRDefault="009E1FFB" w:rsidP="009E1FFB">
            <w:pPr>
              <w:tabs>
                <w:tab w:val="left" w:pos="3765"/>
                <w:tab w:val="left" w:pos="6150"/>
              </w:tabs>
            </w:pPr>
            <w:r>
              <w:tab/>
              <w:t>|</w:t>
            </w:r>
            <w:r>
              <w:tab/>
              <w:t>|</w:t>
            </w:r>
          </w:p>
          <w:p w:rsidR="009E1FFB" w:rsidRDefault="009E1FFB" w:rsidP="009E1FFB">
            <w:pPr>
              <w:tabs>
                <w:tab w:val="left" w:pos="3765"/>
                <w:tab w:val="left" w:pos="6150"/>
              </w:tabs>
            </w:pPr>
            <w:r>
              <w:tab/>
              <w:t>()</w:t>
            </w:r>
            <w:r>
              <w:tab/>
              <w:t>()</w:t>
            </w:r>
          </w:p>
          <w:p w:rsidR="009E1FFB" w:rsidRDefault="009E1FFB" w:rsidP="009E1FFB"/>
          <w:p w:rsidR="009E1FFB" w:rsidRDefault="009E1FFB" w:rsidP="009E1FFB">
            <w:pPr>
              <w:ind w:firstLine="1304"/>
            </w:pPr>
            <w:r>
              <w:t>|</w:t>
            </w:r>
          </w:p>
          <w:p w:rsidR="009E1FFB" w:rsidRDefault="009E1FFB" w:rsidP="009E1FFB">
            <w:pPr>
              <w:ind w:firstLine="1304"/>
            </w:pPr>
            <w:r>
              <w:t>{}</w:t>
            </w:r>
          </w:p>
          <w:p w:rsidR="009E1FFB" w:rsidRDefault="009E1FFB" w:rsidP="009E1FFB">
            <w:pPr>
              <w:tabs>
                <w:tab w:val="left" w:pos="5310"/>
              </w:tabs>
            </w:pPr>
            <w:r>
              <w:tab/>
              <w:t>|</w:t>
            </w:r>
          </w:p>
          <w:p w:rsidR="009E1FFB" w:rsidRDefault="009E1FFB" w:rsidP="009E1FFB">
            <w:pPr>
              <w:tabs>
                <w:tab w:val="left" w:pos="5310"/>
              </w:tabs>
            </w:pPr>
            <w:r>
              <w:tab/>
              <w:t>()</w:t>
            </w:r>
          </w:p>
          <w:p w:rsidR="009E1FFB" w:rsidRDefault="009E1FFB" w:rsidP="009E1FFB"/>
          <w:p w:rsidR="009E1FFB" w:rsidRDefault="009E1FFB" w:rsidP="009E1FFB"/>
          <w:p w:rsidR="009E1FFB" w:rsidRDefault="009E1FFB" w:rsidP="009E1FFB"/>
          <w:p w:rsidR="009E1FFB" w:rsidRDefault="009E1FFB" w:rsidP="009E1FFB">
            <w:pPr>
              <w:jc w:val="center"/>
            </w:pPr>
            <w:r>
              <w:t xml:space="preserve"> /|\</w:t>
            </w:r>
          </w:p>
          <w:p w:rsidR="009E1FFB" w:rsidRDefault="009E1FFB" w:rsidP="009E1FFB">
            <w:pPr>
              <w:tabs>
                <w:tab w:val="left" w:pos="4110"/>
                <w:tab w:val="left" w:pos="4200"/>
                <w:tab w:val="center" w:pos="4392"/>
              </w:tabs>
            </w:pPr>
            <w:r>
              <w:tab/>
              <w:t xml:space="preserve"> / </w:t>
            </w:r>
            <w:r>
              <w:tab/>
              <w:t xml:space="preserve"> </w:t>
            </w:r>
            <w:proofErr w:type="gramStart"/>
            <w:r>
              <w:t>|   \</w:t>
            </w:r>
            <w:proofErr w:type="gramEnd"/>
          </w:p>
          <w:p w:rsidR="009E1FFB" w:rsidRDefault="009E1FFB" w:rsidP="009E1FFB">
            <w:pPr>
              <w:tabs>
                <w:tab w:val="left" w:pos="3345"/>
              </w:tabs>
            </w:pPr>
            <w:r>
              <w:tab/>
              <w:t xml:space="preserve">    \====== |=======/</w:t>
            </w:r>
          </w:p>
        </w:tc>
      </w:tr>
    </w:tbl>
    <w:p w:rsidR="002E2AD4" w:rsidRDefault="002E2AD4" w:rsidP="002E2AD4">
      <w:r w:rsidRPr="002E2AD4">
        <w:t xml:space="preserve">Tanken med detta spel är </w:t>
      </w:r>
      <w:r>
        <w:t>at</w:t>
      </w:r>
      <w:r w:rsidRPr="002E2AD4">
        <w:t>t</w:t>
      </w:r>
      <w:r>
        <w:t xml:space="preserve"> </w:t>
      </w:r>
      <w:r w:rsidRPr="002E2AD4">
        <w:t xml:space="preserve">en spelare kontrollerar sin karaktär som rör sig </w:t>
      </w:r>
      <w:r>
        <w:t>längs botten av skärmen. Målet är att undvika de föremål som faller från ovan så länge som möjligt.</w:t>
      </w:r>
      <w:r w:rsidR="00323066">
        <w:t xml:space="preserve"> </w:t>
      </w:r>
      <w:r w:rsidR="005C6CA3">
        <w:t>Träffas</w:t>
      </w:r>
      <w:r w:rsidR="00323066">
        <w:t xml:space="preserve"> man har man förlorat och har man då överlevt tillräckligt länge kommer man in i en </w:t>
      </w:r>
      <w:proofErr w:type="spellStart"/>
      <w:r w:rsidR="00323066">
        <w:t>highscore</w:t>
      </w:r>
      <w:proofErr w:type="spellEnd"/>
      <w:r w:rsidR="009E1FFB">
        <w:t>-</w:t>
      </w:r>
      <w:r w:rsidR="00323066">
        <w:t>lista</w:t>
      </w:r>
      <w:r w:rsidR="009E1FFB">
        <w:t>. Poäng avgörs av hur länge spelaren överlevde.</w:t>
      </w:r>
      <w:bookmarkStart w:id="0" w:name="_GoBack"/>
      <w:bookmarkEnd w:id="0"/>
    </w:p>
    <w:p w:rsidR="00F171C0" w:rsidRDefault="002E2AD4" w:rsidP="002E2AD4">
      <w:r>
        <w:t>Under spelets gång kommer distraktioner dyka upp på skärmen. Deras syfte är att distrahera spelaren och har ingen annan påverkan i spelet.</w:t>
      </w:r>
      <w:r w:rsidR="009E1FFB">
        <w:t xml:space="preserve">  Jag planerar att använda</w:t>
      </w:r>
      <w:r w:rsidR="00F171C0" w:rsidRPr="00F171C0">
        <w:t xml:space="preserve"> SFML</w:t>
      </w:r>
      <w:r w:rsidR="009E1FFB">
        <w:t xml:space="preserve"> för grafiken.</w:t>
      </w:r>
    </w:p>
    <w:p w:rsidR="009E1FFB" w:rsidRDefault="009E1FFB" w:rsidP="002E2AD4"/>
    <w:p w:rsidR="009E1FFB" w:rsidRDefault="009E1FFB" w:rsidP="009E1FFB">
      <w:r>
        <w:t xml:space="preserve">/*Att anmärka är att konceptet inte är mitt eget utan en portning av spelet </w:t>
      </w:r>
      <w:proofErr w:type="spellStart"/>
      <w:r>
        <w:t>Baotism</w:t>
      </w:r>
      <w:proofErr w:type="spellEnd"/>
      <w:r>
        <w:t xml:space="preserve"> skriven av BA0t vid Berzeliusskolans Datorsektion i Visual BASIC. </w:t>
      </w:r>
      <w:proofErr w:type="spellStart"/>
      <w:r>
        <w:t>Baotism</w:t>
      </w:r>
      <w:proofErr w:type="spellEnd"/>
      <w:r>
        <w:t xml:space="preserve"> finns att hitta på </w:t>
      </w:r>
      <w:proofErr w:type="spellStart"/>
      <w:r>
        <w:t>Bribos</w:t>
      </w:r>
      <w:proofErr w:type="spellEnd"/>
      <w:r>
        <w:t xml:space="preserve"> hårddisk. Under en senare del av utvecklingen planerar jag att implementera egna mekaniker i mån av tid.*/</w:t>
      </w:r>
    </w:p>
    <w:p w:rsidR="009E1FFB" w:rsidRPr="00F171C0" w:rsidRDefault="009E1FFB" w:rsidP="002E2AD4"/>
    <w:sectPr w:rsidR="009E1FFB" w:rsidRPr="00F17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63"/>
    <w:rsid w:val="000C5AFE"/>
    <w:rsid w:val="000F2AFC"/>
    <w:rsid w:val="002E2AD4"/>
    <w:rsid w:val="00323066"/>
    <w:rsid w:val="005B1D3A"/>
    <w:rsid w:val="005C6CA3"/>
    <w:rsid w:val="009E1FFB"/>
    <w:rsid w:val="00E273F1"/>
    <w:rsid w:val="00E77763"/>
    <w:rsid w:val="00F1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E964B-B137-4BEF-98C0-91AF3D09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AF0199EE</Template>
  <TotalTime>159</TotalTime>
  <Pages>1</Pages>
  <Words>144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LINDGREN</dc:creator>
  <cp:keywords/>
  <dc:description/>
  <cp:lastModifiedBy>SIMON LINDGREN</cp:lastModifiedBy>
  <cp:revision>2</cp:revision>
  <dcterms:created xsi:type="dcterms:W3CDTF">2016-02-06T12:12:00Z</dcterms:created>
  <dcterms:modified xsi:type="dcterms:W3CDTF">2016-02-09T13:53:00Z</dcterms:modified>
</cp:coreProperties>
</file>